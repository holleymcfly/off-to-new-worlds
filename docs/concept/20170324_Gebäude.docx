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>
        <w:trPr>
          <w:trHeight w:val="1008"/>
          <w:jc w:val="right"/>
        </w:trPr>
        <w:tc>
          <w:tcPr>
            <w:tcW w:w="965" w:type="dxa"/>
          </w:tcPr>
          <w:p w:rsidR="00FA0279" w:rsidRDefault="00FA0279">
            <w:pPr>
              <w:pStyle w:val="KeinLeerraum"/>
            </w:pPr>
          </w:p>
        </w:tc>
        <w:tc>
          <w:tcPr>
            <w:tcW w:w="158" w:type="dxa"/>
            <w:vAlign w:val="center"/>
          </w:tcPr>
          <w:p w:rsidR="00FA0279" w:rsidRDefault="00FA0279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A0279" w:rsidRDefault="00FA0279">
                  <w:pPr>
                    <w:pStyle w:val="KeinLeerraum"/>
                  </w:pPr>
                </w:p>
              </w:tc>
            </w:tr>
            <w:tr w:rsidR="00FA027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A0279" w:rsidRPr="005D07B1" w:rsidRDefault="003667A0">
                  <w:pPr>
                    <w:pStyle w:val="Titel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Gebäude</w:t>
                  </w:r>
                </w:p>
              </w:tc>
            </w:tr>
            <w:tr w:rsidR="00FA027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A0279" w:rsidRDefault="00FA0279">
                  <w:pPr>
                    <w:pStyle w:val="KeinLeerraum"/>
                  </w:pPr>
                </w:p>
              </w:tc>
            </w:tr>
          </w:tbl>
          <w:p w:rsidR="00FA0279" w:rsidRDefault="00FA0279"/>
        </w:tc>
      </w:tr>
    </w:tbl>
    <w:p w:rsidR="00FA0279" w:rsidRDefault="003667A0" w:rsidP="00896753">
      <w:pPr>
        <w:pStyle w:val="berschrift1"/>
        <w:spacing w:before="620"/>
        <w:rPr>
          <w:lang w:val="de-DE"/>
        </w:rPr>
      </w:pPr>
      <w:r>
        <w:rPr>
          <w:lang w:val="de-DE"/>
        </w:rPr>
        <w:t>Wohngebäude</w:t>
      </w:r>
    </w:p>
    <w:p w:rsidR="009750EA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Rei</w:t>
      </w:r>
      <w:r w:rsidR="00B754BD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ighütte: Einfachste Unterkunft, kann ohne verarbeitete Rohstoffe erbaut werden.</w:t>
      </w:r>
    </w:p>
    <w:p w:rsidR="003667A0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Holzverschlag: Mit Hilfe von Baumstämmen zu errichten; bietet mehr Schutz als eine Rei</w:t>
      </w:r>
      <w:r w:rsidR="00B754BD">
        <w:rPr>
          <w:sz w:val="22"/>
          <w:szCs w:val="22"/>
          <w:lang w:val="de-DE"/>
        </w:rPr>
        <w:t>s</w:t>
      </w:r>
      <w:r>
        <w:rPr>
          <w:sz w:val="22"/>
          <w:szCs w:val="22"/>
          <w:lang w:val="de-DE"/>
        </w:rPr>
        <w:t>ighütte.</w:t>
      </w:r>
    </w:p>
    <w:p w:rsidR="003667A0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Holzhütte: Mit Brettern erbaut, gewährt mehr Personen Unterkunft.</w:t>
      </w:r>
    </w:p>
    <w:p w:rsidR="003667A0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Kleines Wohnhaus: Aus Steinen gebaut, beherbergt Familien.</w:t>
      </w:r>
    </w:p>
    <w:p w:rsidR="003667A0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Mehrfamilienhaus: Größeres Wohnhaus für mehr Personen</w:t>
      </w:r>
    </w:p>
    <w:p w:rsidR="003667A0" w:rsidRDefault="003667A0" w:rsidP="009750EA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Hochhaus: Größte Unterkunft für sehr viele Personen</w:t>
      </w:r>
    </w:p>
    <w:p w:rsidR="00C148C4" w:rsidRDefault="003667A0" w:rsidP="00C148C4">
      <w:pPr>
        <w:pStyle w:val="berschrift1"/>
        <w:rPr>
          <w:lang w:val="de-DE"/>
        </w:rPr>
      </w:pPr>
      <w:r>
        <w:rPr>
          <w:lang w:val="de-DE"/>
        </w:rPr>
        <w:t>Produktionsgebäude</w:t>
      </w:r>
    </w:p>
    <w:p w:rsidR="00C148C4" w:rsidRPr="00C148C4" w:rsidRDefault="00C148C4" w:rsidP="00C148C4">
      <w:pPr>
        <w:pStyle w:val="berschrift1"/>
        <w:numPr>
          <w:ilvl w:val="1"/>
          <w:numId w:val="1"/>
        </w:numPr>
        <w:rPr>
          <w:lang w:val="de-DE"/>
        </w:rPr>
      </w:pPr>
      <w:r>
        <w:rPr>
          <w:lang w:val="de-DE"/>
        </w:rPr>
        <w:t>Sehr einfach</w:t>
      </w:r>
    </w:p>
    <w:p w:rsidR="009E5DAB" w:rsidRDefault="009E5DAB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Holzfällerlager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Holzfällerhütte</w:t>
      </w:r>
    </w:p>
    <w:p w:rsidR="00AD3C83" w:rsidRDefault="00AD3C83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Steinmetz</w:t>
      </w:r>
    </w:p>
    <w:p w:rsidR="00945941" w:rsidRDefault="00945941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Försterhütte</w:t>
      </w:r>
    </w:p>
    <w:p w:rsidR="003667A0" w:rsidRPr="00C148C4" w:rsidRDefault="005E71B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 w:rsidRPr="00C148C4">
        <w:rPr>
          <w:sz w:val="22"/>
          <w:szCs w:val="22"/>
          <w:lang w:val="de-DE"/>
        </w:rPr>
        <w:t xml:space="preserve">Kleines </w:t>
      </w:r>
      <w:r w:rsidR="003667A0" w:rsidRPr="00C148C4">
        <w:rPr>
          <w:sz w:val="22"/>
          <w:szCs w:val="22"/>
          <w:lang w:val="de-DE"/>
        </w:rPr>
        <w:t>Lager</w:t>
      </w:r>
    </w:p>
    <w:p w:rsidR="00487428" w:rsidRDefault="00487428" w:rsidP="00487428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Ausbildungsstätte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Fischerei</w:t>
      </w:r>
    </w:p>
    <w:p w:rsidR="00487428" w:rsidRDefault="006720B8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Forschungslabor</w:t>
      </w:r>
    </w:p>
    <w:p w:rsidR="007F7C2B" w:rsidRDefault="007F7C2B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Straße</w:t>
      </w:r>
    </w:p>
    <w:p w:rsidR="00C148C4" w:rsidRPr="00C148C4" w:rsidRDefault="00C148C4" w:rsidP="00C148C4">
      <w:pPr>
        <w:pStyle w:val="berschrift1"/>
        <w:numPr>
          <w:ilvl w:val="1"/>
          <w:numId w:val="1"/>
        </w:numPr>
        <w:rPr>
          <w:lang w:val="de-DE"/>
        </w:rPr>
      </w:pPr>
      <w:r>
        <w:rPr>
          <w:lang w:val="de-DE"/>
        </w:rPr>
        <w:t>einfach</w:t>
      </w:r>
    </w:p>
    <w:p w:rsidR="005E71B4" w:rsidRDefault="005E71B4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Großes Lager</w:t>
      </w:r>
    </w:p>
    <w:p w:rsidR="00BA19FB" w:rsidRDefault="003667A0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Sägewerk</w:t>
      </w:r>
    </w:p>
    <w:p w:rsidR="003667A0" w:rsidRDefault="003667A0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Brunnen</w:t>
      </w:r>
    </w:p>
    <w:p w:rsidR="00C148C4" w:rsidRDefault="003D4C3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Schafzucht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Bauernhof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Mühle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Schmiede</w:t>
      </w:r>
    </w:p>
    <w:p w:rsidR="00487428" w:rsidRDefault="00487428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Universität</w:t>
      </w:r>
    </w:p>
    <w:p w:rsidR="004B6472" w:rsidRDefault="004B6472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Ziegelbrennerei</w:t>
      </w:r>
      <w:bookmarkStart w:id="0" w:name="_GoBack"/>
      <w:bookmarkEnd w:id="0"/>
    </w:p>
    <w:p w:rsidR="00C148C4" w:rsidRPr="00C148C4" w:rsidRDefault="00C148C4" w:rsidP="00C148C4">
      <w:pPr>
        <w:pStyle w:val="berschrift1"/>
        <w:numPr>
          <w:ilvl w:val="1"/>
          <w:numId w:val="1"/>
        </w:numPr>
        <w:rPr>
          <w:lang w:val="de-DE"/>
        </w:rPr>
      </w:pPr>
      <w:r>
        <w:rPr>
          <w:lang w:val="de-DE"/>
        </w:rPr>
        <w:t>komplex</w:t>
      </w:r>
    </w:p>
    <w:p w:rsidR="003667A0" w:rsidRDefault="003667A0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Papiermühle</w:t>
      </w:r>
    </w:p>
    <w:p w:rsidR="003667A0" w:rsidRDefault="003667A0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Kohlemine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Sandgrube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Metzgerei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Bäckerei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Zuckerfabrik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Konditorei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Brauerei</w:t>
      </w:r>
    </w:p>
    <w:p w:rsidR="003667A0" w:rsidRDefault="003667A0" w:rsidP="00BA19F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lastRenderedPageBreak/>
        <w:t>Erzbergwerk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Münzprägerei</w:t>
      </w:r>
    </w:p>
    <w:p w:rsidR="009B71DF" w:rsidRPr="009B71DF" w:rsidRDefault="009B71DF" w:rsidP="009B71DF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Weberei</w:t>
      </w:r>
    </w:p>
    <w:p w:rsidR="00C148C4" w:rsidRDefault="00C148C4" w:rsidP="00C148C4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Werft</w:t>
      </w:r>
    </w:p>
    <w:p w:rsidR="00C148C4" w:rsidRPr="00C148C4" w:rsidRDefault="00C148C4" w:rsidP="00C148C4">
      <w:pPr>
        <w:pStyle w:val="berschrift1"/>
        <w:numPr>
          <w:ilvl w:val="1"/>
          <w:numId w:val="1"/>
        </w:numPr>
        <w:rPr>
          <w:lang w:val="de-DE"/>
        </w:rPr>
      </w:pPr>
      <w:r>
        <w:rPr>
          <w:lang w:val="de-DE"/>
        </w:rPr>
        <w:t>Sehr komplex</w:t>
      </w:r>
    </w:p>
    <w:p w:rsidR="00A03107" w:rsidRDefault="00A03107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Eisenschmelze</w:t>
      </w:r>
    </w:p>
    <w:p w:rsidR="003667A0" w:rsidRDefault="003667A0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Stahlwerk</w:t>
      </w:r>
    </w:p>
    <w:p w:rsidR="0060206C" w:rsidRDefault="0060206C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Kohlekraftwerk</w:t>
      </w:r>
    </w:p>
    <w:p w:rsidR="003667A0" w:rsidRDefault="003667A0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Glas</w:t>
      </w:r>
      <w:r w:rsidR="005E71B4">
        <w:rPr>
          <w:sz w:val="22"/>
          <w:szCs w:val="22"/>
          <w:lang w:val="de-DE"/>
        </w:rPr>
        <w:t>er</w:t>
      </w:r>
    </w:p>
    <w:p w:rsidR="003667A0" w:rsidRDefault="003667A0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Silbermine</w:t>
      </w:r>
    </w:p>
    <w:p w:rsidR="003667A0" w:rsidRDefault="003667A0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Goldmine</w:t>
      </w:r>
    </w:p>
    <w:p w:rsidR="00191EB1" w:rsidRDefault="00191EB1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Ölpumpe</w:t>
      </w:r>
    </w:p>
    <w:p w:rsidR="00191EB1" w:rsidRDefault="00191EB1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Erdölraffinerie</w:t>
      </w:r>
    </w:p>
    <w:p w:rsidR="00191EB1" w:rsidRDefault="00191EB1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Erdgasfeld</w:t>
      </w:r>
    </w:p>
    <w:p w:rsidR="00191EB1" w:rsidRDefault="00191EB1" w:rsidP="003667A0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Uranlagerstätte</w:t>
      </w:r>
    </w:p>
    <w:p w:rsidR="005E71B4" w:rsidRPr="00EC3E2B" w:rsidRDefault="00191EB1" w:rsidP="00EC3E2B">
      <w:pPr>
        <w:pStyle w:val="Listenabsatz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Kernkraftwerk</w:t>
      </w:r>
    </w:p>
    <w:p w:rsidR="00FA0279" w:rsidRDefault="003667A0" w:rsidP="00A41AF4">
      <w:pPr>
        <w:pStyle w:val="berschrift1"/>
        <w:rPr>
          <w:lang w:val="de-DE"/>
        </w:rPr>
      </w:pPr>
      <w:r>
        <w:rPr>
          <w:lang w:val="de-DE"/>
        </w:rPr>
        <w:t>Militärgebäude</w:t>
      </w:r>
    </w:p>
    <w:p w:rsidR="005E71B4" w:rsidRDefault="005E71B4" w:rsidP="00C148C4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Waffenfabrik</w:t>
      </w:r>
    </w:p>
    <w:p w:rsidR="002A6435" w:rsidRPr="00C148C4" w:rsidRDefault="003667A0" w:rsidP="00C148C4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Wachturm</w:t>
      </w:r>
    </w:p>
    <w:p w:rsidR="005E71B4" w:rsidRPr="00C148C4" w:rsidRDefault="005E71B4" w:rsidP="00C148C4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Burg / Festung</w:t>
      </w:r>
    </w:p>
    <w:p w:rsidR="005E71B4" w:rsidRPr="00C148C4" w:rsidRDefault="005E71B4" w:rsidP="00C148C4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Kaserne</w:t>
      </w:r>
    </w:p>
    <w:p w:rsidR="007B206A" w:rsidRDefault="005E71B4" w:rsidP="00EC3E2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Hangar</w:t>
      </w:r>
    </w:p>
    <w:p w:rsidR="00EC3E2B" w:rsidRPr="00EC3E2B" w:rsidRDefault="00EC3E2B" w:rsidP="00EC3E2B">
      <w:pPr>
        <w:rPr>
          <w:sz w:val="22"/>
          <w:szCs w:val="22"/>
          <w:lang w:val="de-DE"/>
        </w:rPr>
      </w:pPr>
    </w:p>
    <w:sectPr w:rsidR="00EC3E2B" w:rsidRPr="00EC3E2B" w:rsidSect="005E71B4">
      <w:footerReference w:type="default" r:id="rId8"/>
      <w:footerReference w:type="first" r:id="rId9"/>
      <w:pgSz w:w="11907" w:h="16839" w:code="9"/>
      <w:pgMar w:top="851" w:right="964" w:bottom="680" w:left="2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53" w:rsidRDefault="00896753">
      <w:pPr>
        <w:spacing w:before="0" w:line="240" w:lineRule="auto"/>
      </w:pPr>
      <w:r>
        <w:separator/>
      </w:r>
    </w:p>
  </w:endnote>
  <w:endnote w:type="continuationSeparator" w:id="0">
    <w:p w:rsidR="00896753" w:rsidRDefault="00896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79" w:rsidRPr="005E71B4" w:rsidRDefault="008B6A31">
    <w:pPr>
      <w:pStyle w:val="Fuzeile"/>
      <w:rPr>
        <w:rFonts w:ascii="Berlin Sans FB" w:hAnsi="Berlin Sans FB"/>
        <w:sz w:val="22"/>
        <w:szCs w:val="22"/>
      </w:rPr>
    </w:pPr>
    <w:r w:rsidRPr="005E71B4">
      <w:rPr>
        <w:rFonts w:ascii="Berlin Sans FB" w:hAnsi="Berlin Sans FB"/>
        <w:sz w:val="22"/>
        <w:szCs w:val="22"/>
        <w:lang w:val="de-DE"/>
      </w:rPr>
      <w:t xml:space="preserve">Seite </w:t>
    </w:r>
    <w:r w:rsidRPr="005E71B4">
      <w:rPr>
        <w:rFonts w:ascii="Berlin Sans FB" w:hAnsi="Berlin Sans FB"/>
        <w:sz w:val="22"/>
        <w:szCs w:val="22"/>
      </w:rPr>
      <w:fldChar w:fldCharType="begin"/>
    </w:r>
    <w:r w:rsidRPr="005E71B4">
      <w:rPr>
        <w:rFonts w:ascii="Berlin Sans FB" w:hAnsi="Berlin Sans FB"/>
        <w:sz w:val="22"/>
        <w:szCs w:val="22"/>
      </w:rPr>
      <w:instrText xml:space="preserve"> PAGE   \* MERGEFORMAT </w:instrText>
    </w:r>
    <w:r w:rsidRPr="005E71B4">
      <w:rPr>
        <w:rFonts w:ascii="Berlin Sans FB" w:hAnsi="Berlin Sans FB"/>
        <w:sz w:val="22"/>
        <w:szCs w:val="22"/>
      </w:rPr>
      <w:fldChar w:fldCharType="separate"/>
    </w:r>
    <w:r w:rsidR="004B6472" w:rsidRPr="004B6472">
      <w:rPr>
        <w:rFonts w:ascii="Berlin Sans FB" w:hAnsi="Berlin Sans FB"/>
        <w:noProof/>
        <w:sz w:val="22"/>
        <w:szCs w:val="22"/>
        <w:lang w:val="de-DE"/>
      </w:rPr>
      <w:t>1</w:t>
    </w:r>
    <w:r w:rsidRPr="005E71B4">
      <w:rPr>
        <w:rFonts w:ascii="Berlin Sans FB" w:hAnsi="Berlin Sans FB"/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9D9" w:rsidRDefault="00E909D9" w:rsidP="00E909D9">
    <w:pPr>
      <w:pStyle w:val="Fuzeile"/>
      <w:jc w:val="left"/>
    </w:pPr>
    <w:r>
      <w:rPr>
        <w:noProof/>
        <w:color w:val="3891A7" w:themeColor="accent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9E03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947b42 [1614]" strokeweight="1.25pt">
              <w10:wrap anchorx="page" anchory="page"/>
            </v:rect>
          </w:pict>
        </mc:Fallback>
      </mc:AlternateContent>
    </w:r>
    <w:r>
      <w:rPr>
        <w:color w:val="3891A7" w:themeColor="accent1"/>
        <w:lang w:val="de-DE"/>
      </w:rPr>
      <w:fldChar w:fldCharType="begin"/>
    </w:r>
    <w:r>
      <w:rPr>
        <w:color w:val="3891A7" w:themeColor="accent1"/>
        <w:lang w:val="de-DE"/>
      </w:rPr>
      <w:instrText xml:space="preserve"> FILENAME \* MERGEFORMAT </w:instrText>
    </w:r>
    <w:r>
      <w:rPr>
        <w:color w:val="3891A7" w:themeColor="accent1"/>
        <w:lang w:val="de-DE"/>
      </w:rPr>
      <w:fldChar w:fldCharType="separate"/>
    </w:r>
    <w:r w:rsidR="009750EA">
      <w:rPr>
        <w:noProof/>
        <w:color w:val="3891A7" w:themeColor="accent1"/>
        <w:lang w:val="de-DE"/>
      </w:rPr>
      <w:t>20170323_Rohstoffe.docx</w:t>
    </w:r>
    <w:r>
      <w:rPr>
        <w:color w:val="3891A7" w:themeColor="accent1"/>
        <w:lang w:val="de-DE"/>
      </w:rPr>
      <w:fldChar w:fldCharType="end"/>
    </w:r>
    <w:r>
      <w:rPr>
        <w:color w:val="3891A7" w:themeColor="accent1"/>
        <w:lang w:val="de-DE"/>
      </w:rPr>
      <w:tab/>
    </w:r>
    <w:r>
      <w:rPr>
        <w:color w:val="3891A7" w:themeColor="accent1"/>
        <w:lang w:val="de-DE"/>
      </w:rPr>
      <w:tab/>
      <w:t xml:space="preserve"> </w:t>
    </w:r>
    <w:r>
      <w:rPr>
        <w:rFonts w:asciiTheme="majorHAnsi" w:eastAsiaTheme="majorEastAsia" w:hAnsiTheme="majorHAnsi" w:cstheme="majorBidi"/>
        <w:color w:val="3891A7" w:themeColor="accent1"/>
        <w:sz w:val="20"/>
        <w:lang w:val="de-DE"/>
      </w:rPr>
      <w:t xml:space="preserve">S. </w:t>
    </w:r>
    <w:r>
      <w:rPr>
        <w:rFonts w:eastAsiaTheme="minorEastAsia"/>
        <w:color w:val="3891A7" w:themeColor="accent1"/>
        <w:sz w:val="20"/>
      </w:rPr>
      <w:fldChar w:fldCharType="begin"/>
    </w:r>
    <w:r>
      <w:rPr>
        <w:color w:val="3891A7" w:themeColor="accent1"/>
        <w:sz w:val="20"/>
      </w:rPr>
      <w:instrText>PAGE    \* MERGEFORMAT</w:instrText>
    </w:r>
    <w:r>
      <w:rPr>
        <w:rFonts w:eastAsiaTheme="minorEastAsia"/>
        <w:color w:val="3891A7" w:themeColor="accent1"/>
        <w:sz w:val="20"/>
      </w:rPr>
      <w:fldChar w:fldCharType="separate"/>
    </w:r>
    <w:r w:rsidR="005E71B4" w:rsidRPr="005E71B4">
      <w:rPr>
        <w:rFonts w:asciiTheme="majorHAnsi" w:eastAsiaTheme="majorEastAsia" w:hAnsiTheme="majorHAnsi" w:cstheme="majorBidi"/>
        <w:noProof/>
        <w:color w:val="3891A7" w:themeColor="accent1"/>
        <w:sz w:val="20"/>
        <w:lang w:val="de-DE"/>
      </w:rPr>
      <w:t>1</w:t>
    </w:r>
    <w:r>
      <w:rPr>
        <w:rFonts w:asciiTheme="majorHAnsi" w:eastAsiaTheme="majorEastAsia" w:hAnsiTheme="majorHAnsi" w:cstheme="majorBidi"/>
        <w:color w:val="3891A7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53" w:rsidRDefault="00896753">
      <w:pPr>
        <w:spacing w:before="0" w:line="240" w:lineRule="auto"/>
      </w:pPr>
      <w:r>
        <w:separator/>
      </w:r>
    </w:p>
  </w:footnote>
  <w:footnote w:type="continuationSeparator" w:id="0">
    <w:p w:rsidR="00896753" w:rsidRDefault="0089675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45"/>
    <w:multiLevelType w:val="hybridMultilevel"/>
    <w:tmpl w:val="2AC2C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8EE"/>
    <w:multiLevelType w:val="hybridMultilevel"/>
    <w:tmpl w:val="F96AEB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011AF"/>
    <w:multiLevelType w:val="hybridMultilevel"/>
    <w:tmpl w:val="1478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0D6E4A"/>
    <w:rsid w:val="00191EB1"/>
    <w:rsid w:val="0029400F"/>
    <w:rsid w:val="002A6435"/>
    <w:rsid w:val="002F61AE"/>
    <w:rsid w:val="003667A0"/>
    <w:rsid w:val="003D4C34"/>
    <w:rsid w:val="0042238F"/>
    <w:rsid w:val="00487428"/>
    <w:rsid w:val="004B6472"/>
    <w:rsid w:val="005D07B1"/>
    <w:rsid w:val="005E71B4"/>
    <w:rsid w:val="0060206C"/>
    <w:rsid w:val="006720B8"/>
    <w:rsid w:val="00770F1A"/>
    <w:rsid w:val="007B206A"/>
    <w:rsid w:val="007F7C2B"/>
    <w:rsid w:val="00896753"/>
    <w:rsid w:val="008B6A31"/>
    <w:rsid w:val="008E15AC"/>
    <w:rsid w:val="008F3344"/>
    <w:rsid w:val="00945941"/>
    <w:rsid w:val="009635D0"/>
    <w:rsid w:val="009750EA"/>
    <w:rsid w:val="009B71DF"/>
    <w:rsid w:val="009E5DAB"/>
    <w:rsid w:val="00A03107"/>
    <w:rsid w:val="00A41AF4"/>
    <w:rsid w:val="00AC06C2"/>
    <w:rsid w:val="00AD3C83"/>
    <w:rsid w:val="00B7149F"/>
    <w:rsid w:val="00B754BD"/>
    <w:rsid w:val="00BA19FB"/>
    <w:rsid w:val="00BB51B8"/>
    <w:rsid w:val="00BB7DBE"/>
    <w:rsid w:val="00C148C4"/>
    <w:rsid w:val="00C33AF1"/>
    <w:rsid w:val="00C340EC"/>
    <w:rsid w:val="00D20CE3"/>
    <w:rsid w:val="00E12990"/>
    <w:rsid w:val="00E909D9"/>
    <w:rsid w:val="00EC3E2B"/>
    <w:rsid w:val="00ED59CD"/>
    <w:rsid w:val="00EF4040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1AF70EC"/>
  <w15:chartTrackingRefBased/>
  <w15:docId w15:val="{A3AA1ACE-9160-4895-B495-DDCEA48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  <w:style w:type="paragraph" w:styleId="Listenabsatz">
    <w:name w:val="List Paragraph"/>
    <w:basedOn w:val="Standard"/>
    <w:uiPriority w:val="34"/>
    <w:unhideWhenUsed/>
    <w:qFormat/>
    <w:rsid w:val="008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e\AppData\Roaming\Microsoft\Templates\Reisechecklist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2</Pages>
  <Words>142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Holger Herrmann</dc:creator>
  <cp:keywords/>
  <cp:lastModifiedBy>Holger Herrmann</cp:lastModifiedBy>
  <cp:revision>31</cp:revision>
  <cp:lastPrinted>2012-07-31T23:37:00Z</cp:lastPrinted>
  <dcterms:created xsi:type="dcterms:W3CDTF">2017-03-23T05:48:00Z</dcterms:created>
  <dcterms:modified xsi:type="dcterms:W3CDTF">2017-03-26T20:29:00Z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