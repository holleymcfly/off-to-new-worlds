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FA0279">
        <w:trPr>
          <w:trHeight w:val="1008"/>
          <w:jc w:val="right"/>
        </w:trPr>
        <w:tc>
          <w:tcPr>
            <w:tcW w:w="965" w:type="dxa"/>
          </w:tcPr>
          <w:p w:rsidR="00FA0279" w:rsidRDefault="00FA0279">
            <w:pPr>
              <w:pStyle w:val="KeinLeerraum"/>
            </w:pPr>
          </w:p>
        </w:tc>
        <w:tc>
          <w:tcPr>
            <w:tcW w:w="158" w:type="dxa"/>
            <w:vAlign w:val="center"/>
          </w:tcPr>
          <w:p w:rsidR="00FA0279" w:rsidRDefault="00FA0279"/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8957"/>
            </w:tblGrid>
            <w:tr w:rsidR="00FA0279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:rsidR="00FA0279" w:rsidRDefault="00FA0279">
                  <w:pPr>
                    <w:pStyle w:val="KeinLeerraum"/>
                  </w:pPr>
                </w:p>
              </w:tc>
            </w:tr>
            <w:tr w:rsidR="00FA0279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:rsidR="00FA0279" w:rsidRPr="005D07B1" w:rsidRDefault="009C3755">
                  <w:pPr>
                    <w:pStyle w:val="Titel"/>
                    <w:rPr>
                      <w:sz w:val="55"/>
                      <w:szCs w:val="55"/>
                    </w:rPr>
                  </w:pPr>
                  <w:r>
                    <w:rPr>
                      <w:sz w:val="55"/>
                      <w:szCs w:val="55"/>
                      <w:lang w:val="de-DE"/>
                    </w:rPr>
                    <w:t>Berufe</w:t>
                  </w:r>
                </w:p>
              </w:tc>
            </w:tr>
            <w:tr w:rsidR="00FA0279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:rsidR="00FA0279" w:rsidRDefault="00FA0279">
                  <w:pPr>
                    <w:pStyle w:val="KeinLeerraum"/>
                  </w:pPr>
                </w:p>
              </w:tc>
            </w:tr>
          </w:tbl>
          <w:p w:rsidR="00FA0279" w:rsidRDefault="00FA0279"/>
        </w:tc>
      </w:tr>
    </w:tbl>
    <w:p w:rsidR="00FA0279" w:rsidRDefault="009C3755" w:rsidP="00896753">
      <w:pPr>
        <w:pStyle w:val="berschrift1"/>
        <w:spacing w:before="620"/>
        <w:rPr>
          <w:lang w:val="de-DE"/>
        </w:rPr>
      </w:pPr>
      <w:r>
        <w:rPr>
          <w:lang w:val="de-DE"/>
        </w:rPr>
        <w:t>Berufe</w:t>
      </w:r>
    </w:p>
    <w:p w:rsidR="003667A0" w:rsidRDefault="009C3755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Sammler: Sammelt Reisig oder Beeren</w:t>
      </w:r>
    </w:p>
    <w:p w:rsidR="009C3755" w:rsidRDefault="009C3755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Steinmetz: Baut Steine ab</w:t>
      </w:r>
    </w:p>
    <w:p w:rsidR="009C3755" w:rsidRDefault="009C3755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Baumeister: Baut Gebäude</w:t>
      </w:r>
    </w:p>
    <w:p w:rsidR="009C3755" w:rsidRDefault="009C3755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Holzfäller: Rodet Bäume und produziert Baumstämme. Arbeitet im Holzfällerlager oder der Holzfällerhütte</w:t>
      </w:r>
    </w:p>
    <w:p w:rsidR="009C3755" w:rsidRDefault="009C3755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Förster: Pflanzt neue Bäume. Arbeitet in der Försterhütte</w:t>
      </w:r>
    </w:p>
    <w:p w:rsidR="009C3755" w:rsidRDefault="009C3755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Lehrer: Unterrichtet andere Siedler. Arbeitet in der Ausbildungsstätte</w:t>
      </w:r>
    </w:p>
    <w:p w:rsidR="009C3755" w:rsidRDefault="009C3755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Fischer: Fängt Fische (Nahrung). Arbeitet in der Fischerhütte</w:t>
      </w:r>
    </w:p>
    <w:p w:rsidR="009C3755" w:rsidRDefault="009C3755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Forscher: Notwendig für die Forschung. Arbeitet im Forschungslabor</w:t>
      </w:r>
    </w:p>
    <w:p w:rsidR="009C3755" w:rsidRDefault="009C3755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Schreiner: Stellt im Sägewerk Bretter her.</w:t>
      </w:r>
    </w:p>
    <w:p w:rsidR="009C3755" w:rsidRDefault="009C3755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Schäfer: Notwendig für die Schafzucht</w:t>
      </w:r>
    </w:p>
    <w:p w:rsidR="009C3755" w:rsidRDefault="009C3755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Bauer: Arbeitet im Bauernhof</w:t>
      </w:r>
    </w:p>
    <w:p w:rsidR="009C3755" w:rsidRDefault="009C3755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Müller: Stehlt Mehl in der Mühle her</w:t>
      </w:r>
    </w:p>
    <w:p w:rsidR="009C3755" w:rsidRDefault="009C3755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Schmied: Arbeitet in der Schmiede</w:t>
      </w:r>
    </w:p>
    <w:p w:rsidR="009C3755" w:rsidRDefault="009C3755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Professor: Unterrichtet andere Siedler in der Universität</w:t>
      </w:r>
    </w:p>
    <w:p w:rsidR="009C3755" w:rsidRDefault="009C3755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Papiermüller: Arbeitet in der Papiermühle und produziert Papier</w:t>
      </w:r>
    </w:p>
    <w:p w:rsidR="009C3755" w:rsidRDefault="009C3755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Bergwerker: Arbeitet in der Kohlemine, in der Sandgrube, im Erzbergwerk, in der Silbermine oder in der Goldmine</w:t>
      </w:r>
    </w:p>
    <w:p w:rsidR="009C3755" w:rsidRDefault="00910309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Metzger: Produziert Steak in der Metzgerei</w:t>
      </w:r>
    </w:p>
    <w:p w:rsidR="00910309" w:rsidRDefault="00910309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Bäcker: Produziert Brot in der Bäckerei</w:t>
      </w:r>
    </w:p>
    <w:p w:rsidR="00910309" w:rsidRDefault="00910309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Zuckerfabrikant: Arbeitet in der Zuckerfabrik und stellt dort Zucker aus Zuckerrüben her</w:t>
      </w:r>
    </w:p>
    <w:p w:rsidR="00910309" w:rsidRDefault="00910309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Konditor: Produziert Gebäck in der Konditorei</w:t>
      </w:r>
    </w:p>
    <w:p w:rsidR="00910309" w:rsidRDefault="00910309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Brauer: Stellt Bier in der Brauerei her</w:t>
      </w:r>
    </w:p>
    <w:p w:rsidR="00910309" w:rsidRDefault="00910309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Münzpräger: Erstellt Münzen in der </w:t>
      </w:r>
      <w:proofErr w:type="spellStart"/>
      <w:r>
        <w:rPr>
          <w:sz w:val="22"/>
          <w:szCs w:val="22"/>
          <w:lang w:val="de-DE"/>
        </w:rPr>
        <w:t>Münzprägerei</w:t>
      </w:r>
      <w:proofErr w:type="spellEnd"/>
    </w:p>
    <w:p w:rsidR="00910309" w:rsidRDefault="00910309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Weber: Stellt Tuch in der Weberei her</w:t>
      </w:r>
    </w:p>
    <w:p w:rsidR="00910309" w:rsidRDefault="00910309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Schiffsbauer: Produziert Schiffe in der Werft</w:t>
      </w:r>
    </w:p>
    <w:p w:rsidR="00910309" w:rsidRDefault="00182303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Schwerindustriearbeiter: Arbeitet in der Eisenschmelze oder dem Stahlwerk</w:t>
      </w:r>
    </w:p>
    <w:p w:rsidR="00910309" w:rsidRDefault="00182303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Kraftwerksarbeiter: Arbeitet im Kohlekraftwerk</w:t>
      </w:r>
    </w:p>
    <w:p w:rsidR="00182303" w:rsidRDefault="00182303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Glaser: Stellt in der Glaserei Glas her</w:t>
      </w:r>
    </w:p>
    <w:p w:rsidR="00182303" w:rsidRDefault="00182303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Ölarbeiter: Fördert Öl mit der Ölpumpe oder verarbeitet es in der Ölraffinerie</w:t>
      </w:r>
    </w:p>
    <w:p w:rsidR="00182303" w:rsidRDefault="00182303" w:rsidP="009C3755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Gasarbeiter: Fördert Erdgas im Erdgasfeld</w:t>
      </w:r>
    </w:p>
    <w:p w:rsidR="00EC3E2B" w:rsidRDefault="00182303" w:rsidP="00EC3E2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Nukleararbeiter: Fördert Uran aus der Uranlagerstätte oder arbeitet im Kernkraftwerk</w:t>
      </w:r>
    </w:p>
    <w:p w:rsidR="00182303" w:rsidRDefault="00182303" w:rsidP="00EC3E2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Soldat: Arbeitet im Wachturm, der Festung oder der Kaserne</w:t>
      </w:r>
    </w:p>
    <w:p w:rsidR="00182303" w:rsidRPr="000B104B" w:rsidRDefault="00182303" w:rsidP="00182303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Rüstungsarbeiter: Produziert Waffen in der Waffenfabrik oder Militärflugzeuge im Hangar</w:t>
      </w:r>
    </w:p>
    <w:p w:rsidR="000B104B" w:rsidRDefault="000B104B" w:rsidP="000B104B">
      <w:pPr>
        <w:pStyle w:val="berschrift1"/>
        <w:spacing w:before="620"/>
        <w:rPr>
          <w:lang w:val="de-DE"/>
        </w:rPr>
      </w:pPr>
      <w:r>
        <w:rPr>
          <w:lang w:val="de-DE"/>
        </w:rPr>
        <w:t>Fähigkeiten</w:t>
      </w:r>
    </w:p>
    <w:p w:rsidR="000B104B" w:rsidRDefault="000B104B" w:rsidP="000B104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Grob-Arbeiter: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bookmarkStart w:id="0" w:name="_GoBack"/>
      <w:bookmarkEnd w:id="0"/>
      <w:r>
        <w:rPr>
          <w:sz w:val="22"/>
          <w:szCs w:val="22"/>
          <w:lang w:val="de-DE"/>
        </w:rPr>
        <w:t>Steinmetz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Holzfäller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Förster</w:t>
      </w:r>
    </w:p>
    <w:p w:rsidR="000B104B" w:rsidRP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Fischer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Schäfer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lastRenderedPageBreak/>
        <w:t>Bauer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Schmied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Bergwerker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Metzger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Zuckerfabrikant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Münzpräger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Schiffsbauer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Schwerindustriearbeiter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Kraftwerksarbeiter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Ölarbeiter</w:t>
      </w:r>
    </w:p>
    <w:p w:rsidR="000B104B" w:rsidRP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Gasarbeiter</w:t>
      </w:r>
    </w:p>
    <w:p w:rsidR="000B104B" w:rsidRDefault="000B104B" w:rsidP="000B104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Fein-Arbeiter: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Sammler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Baumeister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Schreiner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Müller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Papiermüller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Bäcker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Konditor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Brauer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Weber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Glaser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Nukleararbeiter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Rüstungsarbeiter</w:t>
      </w:r>
    </w:p>
    <w:p w:rsidR="000B104B" w:rsidRDefault="000B104B" w:rsidP="000B104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Denker: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Lehrer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Forscher</w:t>
      </w:r>
    </w:p>
    <w:p w:rsidR="000B104B" w:rsidRDefault="000B104B" w:rsidP="000B104B">
      <w:pPr>
        <w:pStyle w:val="Listenabsatz"/>
        <w:numPr>
          <w:ilvl w:val="1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Professor</w:t>
      </w:r>
    </w:p>
    <w:p w:rsidR="000B104B" w:rsidRPr="000B104B" w:rsidRDefault="000B104B" w:rsidP="000B104B">
      <w:pPr>
        <w:pStyle w:val="Listenabsatz"/>
        <w:numPr>
          <w:ilvl w:val="0"/>
          <w:numId w:val="3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Soldat</w:t>
      </w:r>
    </w:p>
    <w:sectPr w:rsidR="000B104B" w:rsidRPr="000B104B" w:rsidSect="005E71B4">
      <w:footerReference w:type="default" r:id="rId8"/>
      <w:footerReference w:type="first" r:id="rId9"/>
      <w:pgSz w:w="11907" w:h="16839" w:code="9"/>
      <w:pgMar w:top="851" w:right="964" w:bottom="680" w:left="204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753" w:rsidRDefault="00896753">
      <w:pPr>
        <w:spacing w:before="0" w:line="240" w:lineRule="auto"/>
      </w:pPr>
      <w:r>
        <w:separator/>
      </w:r>
    </w:p>
  </w:endnote>
  <w:endnote w:type="continuationSeparator" w:id="0">
    <w:p w:rsidR="00896753" w:rsidRDefault="0089675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279" w:rsidRPr="005E71B4" w:rsidRDefault="008B6A31">
    <w:pPr>
      <w:pStyle w:val="Fuzeile"/>
      <w:rPr>
        <w:rFonts w:ascii="Berlin Sans FB" w:hAnsi="Berlin Sans FB"/>
        <w:sz w:val="22"/>
        <w:szCs w:val="22"/>
      </w:rPr>
    </w:pPr>
    <w:r w:rsidRPr="005E71B4">
      <w:rPr>
        <w:rFonts w:ascii="Berlin Sans FB" w:hAnsi="Berlin Sans FB"/>
        <w:sz w:val="22"/>
        <w:szCs w:val="22"/>
        <w:lang w:val="de-DE"/>
      </w:rPr>
      <w:t xml:space="preserve">Seite </w:t>
    </w:r>
    <w:r w:rsidRPr="005E71B4">
      <w:rPr>
        <w:rFonts w:ascii="Berlin Sans FB" w:hAnsi="Berlin Sans FB"/>
        <w:sz w:val="22"/>
        <w:szCs w:val="22"/>
      </w:rPr>
      <w:fldChar w:fldCharType="begin"/>
    </w:r>
    <w:r w:rsidRPr="005E71B4">
      <w:rPr>
        <w:rFonts w:ascii="Berlin Sans FB" w:hAnsi="Berlin Sans FB"/>
        <w:sz w:val="22"/>
        <w:szCs w:val="22"/>
      </w:rPr>
      <w:instrText xml:space="preserve"> PAGE   \* MERGEFORMAT </w:instrText>
    </w:r>
    <w:r w:rsidRPr="005E71B4">
      <w:rPr>
        <w:rFonts w:ascii="Berlin Sans FB" w:hAnsi="Berlin Sans FB"/>
        <w:sz w:val="22"/>
        <w:szCs w:val="22"/>
      </w:rPr>
      <w:fldChar w:fldCharType="separate"/>
    </w:r>
    <w:r w:rsidR="00B61A1C" w:rsidRPr="00B61A1C">
      <w:rPr>
        <w:rFonts w:ascii="Berlin Sans FB" w:hAnsi="Berlin Sans FB"/>
        <w:noProof/>
        <w:sz w:val="22"/>
        <w:szCs w:val="22"/>
        <w:lang w:val="de-DE"/>
      </w:rPr>
      <w:t>2</w:t>
    </w:r>
    <w:r w:rsidRPr="005E71B4">
      <w:rPr>
        <w:rFonts w:ascii="Berlin Sans FB" w:hAnsi="Berlin Sans FB"/>
        <w:noProof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9D9" w:rsidRDefault="00E909D9" w:rsidP="00E909D9">
    <w:pPr>
      <w:pStyle w:val="Fuzeile"/>
      <w:jc w:val="left"/>
    </w:pPr>
    <w:r>
      <w:rPr>
        <w:noProof/>
        <w:color w:val="3891A7" w:themeColor="accent1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69E03E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947b42 [1614]" strokeweight="1.25pt">
              <w10:wrap anchorx="page" anchory="page"/>
            </v:rect>
          </w:pict>
        </mc:Fallback>
      </mc:AlternateContent>
    </w:r>
    <w:r>
      <w:rPr>
        <w:color w:val="3891A7" w:themeColor="accent1"/>
        <w:lang w:val="de-DE"/>
      </w:rPr>
      <w:fldChar w:fldCharType="begin"/>
    </w:r>
    <w:r>
      <w:rPr>
        <w:color w:val="3891A7" w:themeColor="accent1"/>
        <w:lang w:val="de-DE"/>
      </w:rPr>
      <w:instrText xml:space="preserve"> FILENAME \* MERGEFORMAT </w:instrText>
    </w:r>
    <w:r>
      <w:rPr>
        <w:color w:val="3891A7" w:themeColor="accent1"/>
        <w:lang w:val="de-DE"/>
      </w:rPr>
      <w:fldChar w:fldCharType="separate"/>
    </w:r>
    <w:r w:rsidR="009750EA">
      <w:rPr>
        <w:noProof/>
        <w:color w:val="3891A7" w:themeColor="accent1"/>
        <w:lang w:val="de-DE"/>
      </w:rPr>
      <w:t>20170323_Rohstoffe.docx</w:t>
    </w:r>
    <w:r>
      <w:rPr>
        <w:color w:val="3891A7" w:themeColor="accent1"/>
        <w:lang w:val="de-DE"/>
      </w:rPr>
      <w:fldChar w:fldCharType="end"/>
    </w:r>
    <w:r>
      <w:rPr>
        <w:color w:val="3891A7" w:themeColor="accent1"/>
        <w:lang w:val="de-DE"/>
      </w:rPr>
      <w:tab/>
    </w:r>
    <w:r>
      <w:rPr>
        <w:color w:val="3891A7" w:themeColor="accent1"/>
        <w:lang w:val="de-DE"/>
      </w:rPr>
      <w:tab/>
      <w:t xml:space="preserve"> </w:t>
    </w:r>
    <w:r>
      <w:rPr>
        <w:rFonts w:asciiTheme="majorHAnsi" w:eastAsiaTheme="majorEastAsia" w:hAnsiTheme="majorHAnsi" w:cstheme="majorBidi"/>
        <w:color w:val="3891A7" w:themeColor="accent1"/>
        <w:sz w:val="20"/>
        <w:lang w:val="de-DE"/>
      </w:rPr>
      <w:t xml:space="preserve">S. </w:t>
    </w:r>
    <w:r>
      <w:rPr>
        <w:rFonts w:eastAsiaTheme="minorEastAsia"/>
        <w:color w:val="3891A7" w:themeColor="accent1"/>
        <w:sz w:val="20"/>
      </w:rPr>
      <w:fldChar w:fldCharType="begin"/>
    </w:r>
    <w:r>
      <w:rPr>
        <w:color w:val="3891A7" w:themeColor="accent1"/>
        <w:sz w:val="20"/>
      </w:rPr>
      <w:instrText>PAGE    \* MERGEFORMAT</w:instrText>
    </w:r>
    <w:r>
      <w:rPr>
        <w:rFonts w:eastAsiaTheme="minorEastAsia"/>
        <w:color w:val="3891A7" w:themeColor="accent1"/>
        <w:sz w:val="20"/>
      </w:rPr>
      <w:fldChar w:fldCharType="separate"/>
    </w:r>
    <w:r w:rsidR="005E71B4" w:rsidRPr="005E71B4">
      <w:rPr>
        <w:rFonts w:asciiTheme="majorHAnsi" w:eastAsiaTheme="majorEastAsia" w:hAnsiTheme="majorHAnsi" w:cstheme="majorBidi"/>
        <w:noProof/>
        <w:color w:val="3891A7" w:themeColor="accent1"/>
        <w:sz w:val="20"/>
        <w:lang w:val="de-DE"/>
      </w:rPr>
      <w:t>1</w:t>
    </w:r>
    <w:r>
      <w:rPr>
        <w:rFonts w:asciiTheme="majorHAnsi" w:eastAsiaTheme="majorEastAsia" w:hAnsiTheme="majorHAnsi" w:cstheme="majorBidi"/>
        <w:color w:val="3891A7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753" w:rsidRDefault="00896753">
      <w:pPr>
        <w:spacing w:before="0" w:line="240" w:lineRule="auto"/>
      </w:pPr>
      <w:r>
        <w:separator/>
      </w:r>
    </w:p>
  </w:footnote>
  <w:footnote w:type="continuationSeparator" w:id="0">
    <w:p w:rsidR="00896753" w:rsidRDefault="0089675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5C45"/>
    <w:multiLevelType w:val="hybridMultilevel"/>
    <w:tmpl w:val="2AC2C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58EE"/>
    <w:multiLevelType w:val="hybridMultilevel"/>
    <w:tmpl w:val="F96AEB3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011AF"/>
    <w:multiLevelType w:val="hybridMultilevel"/>
    <w:tmpl w:val="14789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A50EF"/>
    <w:multiLevelType w:val="hybridMultilevel"/>
    <w:tmpl w:val="099CFD5E"/>
    <w:lvl w:ilvl="0" w:tplc="B34CED3A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53"/>
    <w:rsid w:val="000B104B"/>
    <w:rsid w:val="000D6E4A"/>
    <w:rsid w:val="0017645A"/>
    <w:rsid w:val="00182303"/>
    <w:rsid w:val="00191EB1"/>
    <w:rsid w:val="0029400F"/>
    <w:rsid w:val="002A6435"/>
    <w:rsid w:val="002F61AE"/>
    <w:rsid w:val="003667A0"/>
    <w:rsid w:val="003D4C34"/>
    <w:rsid w:val="0042238F"/>
    <w:rsid w:val="00487428"/>
    <w:rsid w:val="005D07B1"/>
    <w:rsid w:val="005E71B4"/>
    <w:rsid w:val="0060206C"/>
    <w:rsid w:val="006720B8"/>
    <w:rsid w:val="00770F1A"/>
    <w:rsid w:val="007B206A"/>
    <w:rsid w:val="007F7C2B"/>
    <w:rsid w:val="00896753"/>
    <w:rsid w:val="008B6A31"/>
    <w:rsid w:val="008E15AC"/>
    <w:rsid w:val="008F3344"/>
    <w:rsid w:val="00910309"/>
    <w:rsid w:val="00945941"/>
    <w:rsid w:val="009635D0"/>
    <w:rsid w:val="009750EA"/>
    <w:rsid w:val="009B71DF"/>
    <w:rsid w:val="009C3755"/>
    <w:rsid w:val="009E5DAB"/>
    <w:rsid w:val="00A03107"/>
    <w:rsid w:val="00A41AF4"/>
    <w:rsid w:val="00AC06C2"/>
    <w:rsid w:val="00AD3C83"/>
    <w:rsid w:val="00B144E7"/>
    <w:rsid w:val="00B61A1C"/>
    <w:rsid w:val="00B7149F"/>
    <w:rsid w:val="00B754BD"/>
    <w:rsid w:val="00BA19FB"/>
    <w:rsid w:val="00BB51B8"/>
    <w:rsid w:val="00BB7DBE"/>
    <w:rsid w:val="00C148C4"/>
    <w:rsid w:val="00C33AF1"/>
    <w:rsid w:val="00C340EC"/>
    <w:rsid w:val="00D20CE3"/>
    <w:rsid w:val="00E12990"/>
    <w:rsid w:val="00E909D9"/>
    <w:rsid w:val="00EC3E2B"/>
    <w:rsid w:val="00ED59CD"/>
    <w:rsid w:val="00EF4040"/>
    <w:rsid w:val="00FA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128464DF"/>
  <w15:chartTrackingRefBased/>
  <w15:docId w15:val="{A3AA1ACE-9160-4895-B495-DDCEA48F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berschrift2">
    <w:name w:val="heading 2"/>
    <w:basedOn w:val="Standard"/>
    <w:next w:val="Standard"/>
    <w:link w:val="berschrift2Zchn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99"/>
    <w:qFormat/>
    <w:pPr>
      <w:spacing w:before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berschrift1Zchn">
    <w:name w:val="Überschrift 1 Zchn"/>
    <w:basedOn w:val="Absatz-Standardschriftart"/>
    <w:link w:val="berschrift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e">
    <w:name w:val="List"/>
    <w:basedOn w:val="Standard"/>
    <w:uiPriority w:val="1"/>
    <w:unhideWhenUsed/>
    <w:qFormat/>
    <w:pPr>
      <w:ind w:right="720"/>
    </w:pPr>
  </w:style>
  <w:style w:type="paragraph" w:customStyle="1" w:styleId="Kontrollkstchen">
    <w:name w:val="Kontrollkästchen"/>
    <w:basedOn w:val="Standard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Pr>
      <w:sz w:val="16"/>
    </w:rPr>
  </w:style>
  <w:style w:type="character" w:customStyle="1" w:styleId="berschrift2Zchn">
    <w:name w:val="Überschrift 2 Zchn"/>
    <w:basedOn w:val="Absatz-Standardschriftart"/>
    <w:link w:val="berschrift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</w:rPr>
  </w:style>
  <w:style w:type="paragraph" w:styleId="Listenabsatz">
    <w:name w:val="List Paragraph"/>
    <w:basedOn w:val="Standard"/>
    <w:uiPriority w:val="34"/>
    <w:unhideWhenUsed/>
    <w:qFormat/>
    <w:rsid w:val="0089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le\AppData\Roaming\Microsoft\Templates\Reisecheckliste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Reisecheckliste.dotx</Template>
  <TotalTime>0</TotalTime>
  <Pages>2</Pages>
  <Words>298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Holger Herrmann</dc:creator>
  <cp:keywords/>
  <cp:lastModifiedBy>Holger Herrmann</cp:lastModifiedBy>
  <cp:revision>36</cp:revision>
  <cp:lastPrinted>2012-07-31T23:37:00Z</cp:lastPrinted>
  <dcterms:created xsi:type="dcterms:W3CDTF">2017-03-23T05:48:00Z</dcterms:created>
  <dcterms:modified xsi:type="dcterms:W3CDTF">2017-04-16T20:01:00Z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</Properties>
</file>